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5040"/>
        <w:gridCol w:w="720"/>
        <w:gridCol w:w="360"/>
        <w:gridCol w:w="180"/>
        <w:gridCol w:w="2880"/>
      </w:tblGrid>
      <w:tr w:rsidR="008C354B" w:rsidRPr="008C354B" w:rsidTr="00F57667">
        <w:trPr>
          <w:cantSplit/>
          <w:trHeight w:val="1008"/>
        </w:trPr>
        <w:tc>
          <w:tcPr>
            <w:tcW w:w="5508" w:type="dxa"/>
            <w:gridSpan w:val="3"/>
          </w:tcPr>
          <w:p w:rsidR="0005708A" w:rsidRDefault="004A1C6F" w:rsidP="009A5A63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>
              <w:rPr>
                <w:rFonts w:ascii="Calibri" w:hAnsi="Calibri"/>
                <w:sz w:val="48"/>
                <w:szCs w:val="48"/>
              </w:rPr>
              <w:t>Yaroslav Gaponov</w:t>
            </w:r>
          </w:p>
          <w:p w:rsidR="005E5CB0" w:rsidRPr="005E5CB0" w:rsidRDefault="005E5CB0" w:rsidP="009A5A63">
            <w:pPr>
              <w:spacing w:after="120" w:line="240" w:lineRule="auto"/>
              <w:rPr>
                <w:rFonts w:ascii="Calibri" w:hAnsi="Calibri"/>
                <w:sz w:val="28"/>
                <w:szCs w:val="28"/>
              </w:rPr>
            </w:pPr>
            <w:r w:rsidRPr="005E5CB0">
              <w:rPr>
                <w:rFonts w:ascii="Calibri" w:hAnsi="Calibri"/>
                <w:sz w:val="28"/>
                <w:szCs w:val="28"/>
              </w:rPr>
              <w:t xml:space="preserve">Senior </w:t>
            </w:r>
            <w:r w:rsidR="007C00B2">
              <w:rPr>
                <w:rFonts w:ascii="Calibri" w:hAnsi="Calibri"/>
                <w:sz w:val="28"/>
                <w:szCs w:val="28"/>
              </w:rPr>
              <w:t xml:space="preserve">Back-end </w:t>
            </w:r>
            <w:r w:rsidRPr="005E5CB0">
              <w:rPr>
                <w:rFonts w:ascii="Calibri" w:hAnsi="Calibri"/>
                <w:sz w:val="28"/>
                <w:szCs w:val="28"/>
              </w:rPr>
              <w:t>Software Developer</w:t>
            </w:r>
          </w:p>
        </w:tc>
        <w:tc>
          <w:tcPr>
            <w:tcW w:w="4140" w:type="dxa"/>
            <w:gridSpan w:val="4"/>
          </w:tcPr>
          <w:p w:rsidR="004F108D" w:rsidRDefault="00095D4E" w:rsidP="004A1C6F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 w:rsidRPr="00095D4E">
              <w:rPr>
                <w:rFonts w:ascii="Calibri" w:hAnsi="Calibri"/>
                <w:sz w:val="20"/>
                <w:szCs w:val="20"/>
              </w:rPr>
              <w:t>+48735123946</w:t>
            </w:r>
            <w:r w:rsidR="00E078CA">
              <w:rPr>
                <w:rFonts w:ascii="Calibri" w:hAnsi="Calibri"/>
                <w:sz w:val="20"/>
                <w:szCs w:val="20"/>
              </w:rPr>
              <w:t xml:space="preserve"> (Poland)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br/>
            </w:r>
            <w:hyperlink r:id="rId6" w:history="1">
              <w:r w:rsidR="004F108D" w:rsidRPr="00F0435F">
                <w:rPr>
                  <w:rStyle w:val="Hyperlink"/>
                  <w:rFonts w:ascii="Calibri" w:hAnsi="Calibri"/>
                  <w:sz w:val="20"/>
                  <w:szCs w:val="20"/>
                </w:rPr>
                <w:t>Yaroslav.gaponov@gmail.com</w:t>
              </w:r>
            </w:hyperlink>
          </w:p>
          <w:p w:rsidR="006A5C82" w:rsidRPr="0005708A" w:rsidRDefault="006A5C82" w:rsidP="004A1C6F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9548CA" w:rsidRPr="008C354B" w:rsidTr="00F57667">
        <w:trPr>
          <w:trHeight w:val="152"/>
        </w:trPr>
        <w:tc>
          <w:tcPr>
            <w:tcW w:w="9648" w:type="dxa"/>
            <w:gridSpan w:val="7"/>
            <w:shd w:val="clear" w:color="auto" w:fill="F3F3F3"/>
          </w:tcPr>
          <w:p w:rsidR="009548CA" w:rsidRPr="008C354B" w:rsidRDefault="00185F56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Technical</w:t>
            </w:r>
            <w:r w:rsidR="00D4662D" w:rsidRPr="008C354B">
              <w:rPr>
                <w:rFonts w:ascii="Calibri" w:hAnsi="Calibri"/>
                <w:b/>
                <w:bCs/>
                <w:caps w:val="0"/>
                <w:sz w:val="20"/>
              </w:rPr>
              <w:t xml:space="preserve"> skills</w:t>
            </w:r>
          </w:p>
        </w:tc>
      </w:tr>
      <w:tr w:rsidR="009548CA" w:rsidRPr="008C354B" w:rsidTr="00F57667">
        <w:trPr>
          <w:trHeight w:val="152"/>
        </w:trPr>
        <w:tc>
          <w:tcPr>
            <w:tcW w:w="446" w:type="dxa"/>
          </w:tcPr>
          <w:p w:rsidR="009548CA" w:rsidRPr="008C354B" w:rsidRDefault="009548CA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6"/>
          </w:tcPr>
          <w:p w:rsidR="00D22C5E" w:rsidRDefault="00D22C5E" w:rsidP="005E5CB0">
            <w:pPr>
              <w:pStyle w:val="bulletedlist"/>
            </w:pPr>
            <w:r>
              <w:t>Over 10 years of experience in software development area</w:t>
            </w:r>
          </w:p>
          <w:p w:rsidR="007C00B2" w:rsidRDefault="005E5CB0" w:rsidP="007C00B2">
            <w:pPr>
              <w:pStyle w:val="bulletedlist"/>
            </w:pPr>
            <w:r w:rsidRPr="000A15E4">
              <w:t xml:space="preserve">Node.JS, </w:t>
            </w:r>
            <w:r w:rsidR="00882E85">
              <w:t>JavaScri</w:t>
            </w:r>
            <w:r w:rsidR="0045501C">
              <w:t>pt</w:t>
            </w:r>
            <w:r w:rsidR="00AE73EA">
              <w:t>, Typescript</w:t>
            </w:r>
          </w:p>
          <w:p w:rsidR="007C00B2" w:rsidRDefault="007C00B2" w:rsidP="007C00B2">
            <w:pPr>
              <w:pStyle w:val="bulletedlist"/>
            </w:pPr>
            <w:r>
              <w:t>Java and C#</w:t>
            </w:r>
          </w:p>
          <w:p w:rsidR="005E5CB0" w:rsidRDefault="005E5CB0" w:rsidP="005E5CB0">
            <w:pPr>
              <w:pStyle w:val="bulletedlist"/>
            </w:pPr>
            <w:r w:rsidRPr="00032145">
              <w:t>RDMS</w:t>
            </w:r>
            <w:r>
              <w:t xml:space="preserve">: </w:t>
            </w:r>
            <w:r w:rsidR="007C00B2">
              <w:t xml:space="preserve">Informix, </w:t>
            </w:r>
            <w:r w:rsidRPr="00032145">
              <w:t>SQL Server,</w:t>
            </w:r>
            <w:r>
              <w:t xml:space="preserve"> Mongo</w:t>
            </w:r>
          </w:p>
          <w:p w:rsidR="00185F56" w:rsidRDefault="005E5CB0" w:rsidP="00AE73EA">
            <w:pPr>
              <w:pStyle w:val="bulletedlist"/>
            </w:pPr>
            <w:r>
              <w:t>XML/JSO</w:t>
            </w:r>
            <w:r w:rsidR="00AE73EA">
              <w:t>N</w:t>
            </w:r>
          </w:p>
          <w:p w:rsidR="00AE73EA" w:rsidRPr="00CA5E5D" w:rsidRDefault="00AE73EA" w:rsidP="00AE73EA">
            <w:pPr>
              <w:pStyle w:val="bulletedlist"/>
            </w:pPr>
            <w:r>
              <w:t>WebSocket, REST</w:t>
            </w:r>
          </w:p>
        </w:tc>
      </w:tr>
      <w:tr w:rsidR="00447D67" w:rsidRPr="008C354B" w:rsidTr="00F57667">
        <w:trPr>
          <w:trHeight w:val="152"/>
        </w:trPr>
        <w:tc>
          <w:tcPr>
            <w:tcW w:w="446" w:type="dxa"/>
          </w:tcPr>
          <w:p w:rsidR="00447D67" w:rsidRPr="008C354B" w:rsidRDefault="00447D67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6"/>
          </w:tcPr>
          <w:p w:rsidR="00447D67" w:rsidRDefault="00447D67" w:rsidP="00AE73EA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DE7766" w:rsidRPr="008C354B" w:rsidTr="00F57667">
        <w:trPr>
          <w:trHeight w:val="218"/>
        </w:trPr>
        <w:tc>
          <w:tcPr>
            <w:tcW w:w="9648" w:type="dxa"/>
            <w:gridSpan w:val="7"/>
            <w:shd w:val="clear" w:color="auto" w:fill="F3F3F3"/>
          </w:tcPr>
          <w:p w:rsidR="00DE7766" w:rsidRPr="008C354B" w:rsidRDefault="00D97489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8C354B">
              <w:rPr>
                <w:rFonts w:ascii="Calibri" w:hAnsi="Calibri"/>
                <w:b/>
                <w:bCs/>
                <w:caps w:val="0"/>
                <w:sz w:val="20"/>
              </w:rPr>
              <w:t>Experience</w:t>
            </w:r>
          </w:p>
        </w:tc>
      </w:tr>
      <w:tr w:rsidR="00F957E8" w:rsidRPr="008C354B" w:rsidTr="00413EB7">
        <w:tc>
          <w:tcPr>
            <w:tcW w:w="468" w:type="dxa"/>
            <w:gridSpan w:val="2"/>
          </w:tcPr>
          <w:p w:rsidR="00F957E8" w:rsidRPr="008C354B" w:rsidRDefault="00F957E8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957E8" w:rsidRDefault="00F957E8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Senior Software Developer</w:t>
            </w:r>
          </w:p>
        </w:tc>
        <w:tc>
          <w:tcPr>
            <w:tcW w:w="3060" w:type="dxa"/>
            <w:gridSpan w:val="2"/>
          </w:tcPr>
          <w:p w:rsidR="00F957E8" w:rsidRDefault="008A05E6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September 2017</w:t>
            </w:r>
            <w:r w:rsidR="00F957E8">
              <w:rPr>
                <w:rFonts w:ascii="Calibri" w:hAnsi="Calibri"/>
                <w:sz w:val="20"/>
                <w:szCs w:val="20"/>
              </w:rPr>
              <w:t xml:space="preserve"> - present</w:t>
            </w:r>
          </w:p>
        </w:tc>
      </w:tr>
      <w:tr w:rsidR="00F957E8" w:rsidRPr="008C354B" w:rsidTr="00413EB7">
        <w:tc>
          <w:tcPr>
            <w:tcW w:w="468" w:type="dxa"/>
            <w:gridSpan w:val="2"/>
          </w:tcPr>
          <w:p w:rsidR="00F957E8" w:rsidRPr="008C354B" w:rsidRDefault="00F957E8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957E8" w:rsidRDefault="00F957E8" w:rsidP="00413EB7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Avid Technology – Szczecin, Poland </w:t>
            </w:r>
            <w:hyperlink r:id="rId7" w:history="1">
              <w:r w:rsidRPr="00F957E8">
                <w:rPr>
                  <w:rStyle w:val="Hyperlink"/>
                  <w:rFonts w:ascii="Calibri" w:hAnsi="Calibri"/>
                  <w:sz w:val="20"/>
                  <w:szCs w:val="20"/>
                </w:rPr>
                <w:t>http://avid.com</w:t>
              </w:r>
            </w:hyperlink>
          </w:p>
          <w:p w:rsidR="00F957E8" w:rsidRDefault="00F957E8" w:rsidP="00413EB7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E73EA" w:rsidRPr="00AE73EA" w:rsidRDefault="00AE73EA" w:rsidP="00413EB7">
            <w:pPr>
              <w:pStyle w:val="Title"/>
              <w:rPr>
                <w:rFonts w:ascii="Calibri" w:hAnsi="Calibri"/>
                <w:b w:val="0"/>
                <w:sz w:val="20"/>
                <w:szCs w:val="20"/>
                <w:u w:val="single"/>
              </w:rPr>
            </w:pPr>
            <w:r w:rsidRPr="00AE73EA">
              <w:rPr>
                <w:rFonts w:ascii="Calibri" w:hAnsi="Calibri"/>
                <w:b w:val="0"/>
                <w:sz w:val="20"/>
                <w:szCs w:val="20"/>
                <w:u w:val="single"/>
              </w:rPr>
              <w:t>Platform team</w:t>
            </w:r>
          </w:p>
          <w:p w:rsidR="00AE73EA" w:rsidRDefault="00AE73EA" w:rsidP="00413EB7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E73EA" w:rsidRDefault="00AE73EA" w:rsidP="00413EB7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Development and support microservice framework and core services</w:t>
            </w:r>
          </w:p>
          <w:p w:rsidR="00AE73EA" w:rsidRDefault="00AE73EA" w:rsidP="00AE73EA">
            <w:pPr>
              <w:pStyle w:val="Title"/>
              <w:numPr>
                <w:ilvl w:val="0"/>
                <w:numId w:val="14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Microservices</w:t>
            </w:r>
          </w:p>
          <w:p w:rsidR="00F957E8" w:rsidRPr="00AE73EA" w:rsidRDefault="00F957E8" w:rsidP="00AE73EA">
            <w:pPr>
              <w:pStyle w:val="Title"/>
              <w:numPr>
                <w:ilvl w:val="0"/>
                <w:numId w:val="14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RabbitMQ, </w:t>
            </w:r>
            <w:r w:rsidR="00AE73EA">
              <w:rPr>
                <w:rFonts w:ascii="Calibri" w:hAnsi="Calibri"/>
                <w:b w:val="0"/>
                <w:sz w:val="20"/>
                <w:szCs w:val="20"/>
              </w:rPr>
              <w:t>Kafka</w:t>
            </w:r>
          </w:p>
          <w:p w:rsidR="00AE73EA" w:rsidRDefault="00AE73EA" w:rsidP="00AE73EA">
            <w:pPr>
              <w:pStyle w:val="Title"/>
              <w:numPr>
                <w:ilvl w:val="0"/>
                <w:numId w:val="14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 w:rsidRPr="00AE73EA">
              <w:rPr>
                <w:rFonts w:ascii="Calibri" w:hAnsi="Calibri"/>
                <w:b w:val="0"/>
                <w:sz w:val="20"/>
                <w:szCs w:val="20"/>
              </w:rPr>
              <w:t>Node.js</w:t>
            </w:r>
            <w:r>
              <w:rPr>
                <w:rFonts w:ascii="Calibri" w:hAnsi="Calibri"/>
                <w:b w:val="0"/>
                <w:sz w:val="20"/>
                <w:szCs w:val="20"/>
              </w:rPr>
              <w:t>, Typescript, JavaScript, java</w:t>
            </w:r>
          </w:p>
          <w:p w:rsidR="00AE73EA" w:rsidRDefault="00AE73EA" w:rsidP="00AE73EA">
            <w:pPr>
              <w:pStyle w:val="Title"/>
              <w:numPr>
                <w:ilvl w:val="0"/>
                <w:numId w:val="14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Mongo</w:t>
            </w:r>
          </w:p>
          <w:p w:rsidR="00AE73EA" w:rsidRDefault="00AE73EA" w:rsidP="00AE73EA">
            <w:pPr>
              <w:pStyle w:val="Title"/>
              <w:numPr>
                <w:ilvl w:val="0"/>
                <w:numId w:val="14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Docker, </w:t>
            </w:r>
            <w:proofErr w:type="spellStart"/>
            <w:r w:rsidRPr="00AE73EA">
              <w:rPr>
                <w:rFonts w:ascii="Calibri" w:hAnsi="Calibri"/>
                <w:b w:val="0"/>
                <w:sz w:val="20"/>
                <w:szCs w:val="20"/>
              </w:rPr>
              <w:t>kubernetes</w:t>
            </w:r>
            <w:proofErr w:type="spellEnd"/>
          </w:p>
          <w:p w:rsidR="00AE73EA" w:rsidRDefault="00AE73EA" w:rsidP="00AE73EA">
            <w:pPr>
              <w:pStyle w:val="Title"/>
              <w:numPr>
                <w:ilvl w:val="0"/>
                <w:numId w:val="14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WebSocket, REST, JSON-RPC</w:t>
            </w:r>
          </w:p>
          <w:p w:rsidR="00AE73EA" w:rsidRDefault="00AE73EA" w:rsidP="00AE73EA">
            <w:pPr>
              <w:pStyle w:val="Title"/>
              <w:ind w:left="720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E73EA" w:rsidRPr="00AE73EA" w:rsidRDefault="00AE73EA" w:rsidP="00AE73EA">
            <w:pPr>
              <w:pStyle w:val="Title"/>
              <w:rPr>
                <w:rFonts w:ascii="Calibri" w:hAnsi="Calibri"/>
                <w:b w:val="0"/>
                <w:sz w:val="20"/>
                <w:szCs w:val="20"/>
                <w:u w:val="single"/>
              </w:rPr>
            </w:pPr>
            <w:r w:rsidRPr="00AE73EA">
              <w:rPr>
                <w:rFonts w:ascii="Calibri" w:hAnsi="Calibri"/>
                <w:b w:val="0"/>
                <w:sz w:val="20"/>
                <w:szCs w:val="20"/>
                <w:u w:val="single"/>
              </w:rPr>
              <w:t xml:space="preserve">Central </w:t>
            </w:r>
            <w:r w:rsidR="009A1072">
              <w:rPr>
                <w:rFonts w:ascii="Calibri" w:hAnsi="Calibri"/>
                <w:b w:val="0"/>
                <w:sz w:val="20"/>
                <w:szCs w:val="20"/>
                <w:u w:val="single"/>
              </w:rPr>
              <w:t>s</w:t>
            </w:r>
            <w:bookmarkStart w:id="0" w:name="_GoBack"/>
            <w:bookmarkEnd w:id="0"/>
            <w:r w:rsidRPr="00AE73EA">
              <w:rPr>
                <w:rFonts w:ascii="Calibri" w:hAnsi="Calibri"/>
                <w:b w:val="0"/>
                <w:sz w:val="20"/>
                <w:szCs w:val="20"/>
                <w:u w:val="single"/>
              </w:rPr>
              <w:t>earch index team</w:t>
            </w:r>
          </w:p>
          <w:p w:rsidR="00AE73EA" w:rsidRDefault="00AE73EA" w:rsidP="00AE73EA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E73EA" w:rsidRDefault="00AE73EA" w:rsidP="00AE73EA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Development and support search engine </w:t>
            </w:r>
          </w:p>
          <w:p w:rsidR="00AE73EA" w:rsidRDefault="00AE73EA" w:rsidP="00AE73EA">
            <w:pPr>
              <w:pStyle w:val="Title"/>
              <w:numPr>
                <w:ilvl w:val="0"/>
                <w:numId w:val="16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Microservices</w:t>
            </w:r>
          </w:p>
          <w:p w:rsidR="00AE73EA" w:rsidRDefault="00AE73EA" w:rsidP="00AE73EA">
            <w:pPr>
              <w:pStyle w:val="Title"/>
              <w:numPr>
                <w:ilvl w:val="0"/>
                <w:numId w:val="15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Node.js, Typescript, JavaScript, C#</w:t>
            </w:r>
          </w:p>
          <w:p w:rsidR="00AE73EA" w:rsidRDefault="00AE73EA" w:rsidP="00AE73EA">
            <w:pPr>
              <w:pStyle w:val="Title"/>
              <w:numPr>
                <w:ilvl w:val="0"/>
                <w:numId w:val="15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Elasticsearch, Mongo</w:t>
            </w:r>
          </w:p>
          <w:p w:rsidR="00AE73EA" w:rsidRDefault="00AE73EA" w:rsidP="00AE73EA">
            <w:pPr>
              <w:pStyle w:val="Title"/>
              <w:numPr>
                <w:ilvl w:val="0"/>
                <w:numId w:val="15"/>
              </w:num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ActiveMQ, RabbitMQ</w:t>
            </w:r>
          </w:p>
          <w:p w:rsidR="00AE73EA" w:rsidRPr="00AE73EA" w:rsidRDefault="00AE73EA" w:rsidP="00AE73EA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E73EA" w:rsidRDefault="00AE73EA" w:rsidP="00AE73EA">
            <w:pPr>
              <w:pStyle w:val="Title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060" w:type="dxa"/>
            <w:gridSpan w:val="2"/>
          </w:tcPr>
          <w:p w:rsidR="00F957E8" w:rsidRDefault="00F957E8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F57667" w:rsidRPr="008C354B" w:rsidTr="00413EB7">
        <w:tc>
          <w:tcPr>
            <w:tcW w:w="468" w:type="dxa"/>
            <w:gridSpan w:val="2"/>
            <w:vMerge w:val="restart"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5E5CB0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</w:t>
            </w:r>
            <w:r w:rsidR="00F57667"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March 2011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 w:rsidR="00F957E8">
              <w:rPr>
                <w:rFonts w:ascii="Calibri" w:hAnsi="Calibri"/>
                <w:sz w:val="20"/>
                <w:szCs w:val="20"/>
              </w:rPr>
              <w:t>August</w:t>
            </w:r>
            <w:r w:rsidR="00FF29A9">
              <w:rPr>
                <w:rFonts w:ascii="Calibri" w:hAnsi="Calibri"/>
                <w:sz w:val="20"/>
                <w:szCs w:val="20"/>
              </w:rPr>
              <w:t xml:space="preserve"> 2017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GlobalLogic –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proofErr w:type="gram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8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http://www.globallogic.com/</w:t>
              </w:r>
            </w:hyperlink>
          </w:p>
          <w:p w:rsidR="008650F5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8650F5" w:rsidRPr="00382597" w:rsidRDefault="008650F5" w:rsidP="00413EB7">
            <w:pPr>
              <w:pStyle w:val="Location"/>
              <w:rPr>
                <w:rFonts w:asciiTheme="minorHAnsi" w:hAnsiTheme="minorHAnsi" w:cstheme="minorHAnsi"/>
                <w:i w:val="0"/>
                <w:color w:val="000000"/>
                <w:spacing w:val="0"/>
                <w:sz w:val="20"/>
                <w:szCs w:val="20"/>
              </w:rPr>
            </w:pPr>
            <w:r w:rsidRPr="00382597">
              <w:rPr>
                <w:rFonts w:asciiTheme="minorHAnsi" w:hAnsiTheme="minorHAnsi" w:cstheme="minorHAnsi"/>
                <w:i w:val="0"/>
                <w:color w:val="000000"/>
                <w:spacing w:val="0"/>
                <w:sz w:val="20"/>
                <w:szCs w:val="20"/>
              </w:rPr>
              <w:t>Avid Cloud Media Services is SaaS, based on media asset management system, providing various services for broadcasters and their partners. Multi-level scalable cloud computing system with diverse set of technologies.</w:t>
            </w:r>
          </w:p>
          <w:p w:rsidR="008650F5" w:rsidRPr="008650F5" w:rsidRDefault="008650F5" w:rsidP="00413EB7">
            <w:pPr>
              <w:pStyle w:val="Location"/>
              <w:rPr>
                <w:rFonts w:ascii="Calibri" w:hAnsi="Calibri"/>
                <w:i w:val="0"/>
                <w:sz w:val="20"/>
                <w:szCs w:val="20"/>
              </w:rPr>
            </w:pPr>
          </w:p>
          <w:p w:rsidR="00D22C5E" w:rsidRPr="00D22C5E" w:rsidRDefault="00D22C5E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D22C5E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J2EE-based middleware, Node.JS</w:t>
            </w:r>
          </w:p>
          <w:p w:rsidR="005E5CB0" w:rsidRPr="009831D4" w:rsidRDefault="005E5CB0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RDMS: Amazon EC2, S3, MongoDB, MySQL</w:t>
            </w:r>
            <w:r w:rsidR="004E02A3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, Postgres</w:t>
            </w:r>
          </w:p>
          <w:p w:rsidR="005E5CB0" w:rsidRDefault="005E5CB0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 w:rsidRPr="009831D4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Message-oriented middleware: Amazon SQS, Apache MQ</w:t>
            </w:r>
            <w:r w:rsidR="0045501C"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, RabbitMQ, STOMP</w:t>
            </w:r>
          </w:p>
          <w:p w:rsidR="00215202" w:rsidRPr="009831D4" w:rsidRDefault="00215202" w:rsidP="005E5CB0">
            <w:pPr>
              <w:pStyle w:val="bulletedlist"/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Search engine and libraries: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lucene</w:t>
            </w:r>
            <w:proofErr w:type="spellEnd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elasticsearch</w:t>
            </w:r>
            <w:proofErr w:type="spellEnd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pple-style-span"/>
                <w:rFonts w:cs="Tahoma"/>
                <w:color w:val="000000"/>
                <w:sz w:val="18"/>
                <w:szCs w:val="18"/>
                <w:shd w:val="clear" w:color="auto" w:fill="FFFFFF"/>
              </w:rPr>
              <w:t>solr</w:t>
            </w:r>
            <w:proofErr w:type="spellEnd"/>
          </w:p>
          <w:p w:rsidR="009949C4" w:rsidRPr="00165EBB" w:rsidRDefault="009949C4" w:rsidP="00D22C5E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F57667" w:rsidRPr="008C354B" w:rsidTr="00413EB7"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413EB7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August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2010 – March 2011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n/a–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9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http://celenia.com</w:t>
              </w:r>
            </w:hyperlink>
          </w:p>
          <w:p w:rsidR="008650F5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8650F5" w:rsidRPr="00BD1EA2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D1EA2">
              <w:rPr>
                <w:rFonts w:ascii="Calibri" w:hAnsi="Calibri"/>
                <w:sz w:val="20"/>
                <w:szCs w:val="20"/>
              </w:rPr>
              <w:t>Celenia</w:t>
            </w:r>
            <w:proofErr w:type="spellEnd"/>
            <w:r w:rsidRPr="00BD1EA2">
              <w:rPr>
                <w:rFonts w:ascii="Calibri" w:hAnsi="Calibri"/>
                <w:sz w:val="20"/>
                <w:szCs w:val="20"/>
              </w:rPr>
              <w:t xml:space="preserve"> – main Microsoft partner in Dynamics products (</w:t>
            </w:r>
            <w:proofErr w:type="gramStart"/>
            <w:r w:rsidRPr="00BD1EA2">
              <w:rPr>
                <w:rFonts w:ascii="Calibri" w:hAnsi="Calibri"/>
                <w:sz w:val="20"/>
                <w:szCs w:val="20"/>
              </w:rPr>
              <w:t>NAV,  AX</w:t>
            </w:r>
            <w:proofErr w:type="gramEnd"/>
            <w:r w:rsidRPr="00BD1EA2">
              <w:rPr>
                <w:rFonts w:ascii="Calibri" w:hAnsi="Calibri"/>
                <w:sz w:val="20"/>
                <w:szCs w:val="20"/>
              </w:rPr>
              <w:t>, CRM) area</w:t>
            </w:r>
            <w:r w:rsidR="003C330A">
              <w:rPr>
                <w:rFonts w:ascii="Calibri" w:hAnsi="Calibri"/>
                <w:sz w:val="20"/>
                <w:szCs w:val="20"/>
              </w:rPr>
              <w:t>s</w:t>
            </w:r>
            <w:r w:rsidR="00DE10C8">
              <w:rPr>
                <w:rFonts w:ascii="Calibri" w:hAnsi="Calibri"/>
                <w:sz w:val="20"/>
                <w:szCs w:val="20"/>
              </w:rPr>
              <w:t>. I participated in different projects as senior software developer.</w:t>
            </w:r>
          </w:p>
          <w:p w:rsidR="008650F5" w:rsidRPr="008C354B" w:rsidRDefault="008650F5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</w:p>
          <w:p w:rsidR="005E5CB0" w:rsidRDefault="005E5CB0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</w:t>
            </w:r>
            <w:r w:rsidR="00DE10C8">
              <w:rPr>
                <w:rFonts w:ascii="Calibri" w:hAnsi="Calibri"/>
                <w:sz w:val="20"/>
              </w:rPr>
              <w:t xml:space="preserve">ent of Dynamics extension (C#/ .NET, </w:t>
            </w:r>
            <w:r w:rsidR="001C6285">
              <w:rPr>
                <w:rFonts w:ascii="Calibri" w:hAnsi="Calibri"/>
                <w:sz w:val="20"/>
              </w:rPr>
              <w:t>ActiveX, COM/DCOM, C/</w:t>
            </w:r>
            <w:proofErr w:type="gramStart"/>
            <w:r w:rsidR="001C6285">
              <w:rPr>
                <w:rFonts w:ascii="Calibri" w:hAnsi="Calibri"/>
                <w:sz w:val="20"/>
              </w:rPr>
              <w:t>AL</w:t>
            </w:r>
            <w:r w:rsidR="00221E11">
              <w:rPr>
                <w:rFonts w:ascii="Calibri" w:hAnsi="Calibri"/>
                <w:sz w:val="20"/>
              </w:rPr>
              <w:t xml:space="preserve"> ,Web</w:t>
            </w:r>
            <w:proofErr w:type="gramEnd"/>
            <w:r w:rsidR="00221E11">
              <w:rPr>
                <w:rFonts w:ascii="Calibri" w:hAnsi="Calibri"/>
                <w:sz w:val="20"/>
              </w:rPr>
              <w:t xml:space="preserve"> Services</w:t>
            </w:r>
            <w:r w:rsidR="004E02A3">
              <w:rPr>
                <w:rFonts w:ascii="Calibri" w:hAnsi="Calibri"/>
                <w:sz w:val="20"/>
              </w:rPr>
              <w:t>, SOAP</w:t>
            </w:r>
            <w:r w:rsidR="00221E11">
              <w:rPr>
                <w:rFonts w:ascii="Calibri" w:hAnsi="Calibri"/>
                <w:sz w:val="20"/>
              </w:rPr>
              <w:t xml:space="preserve">, ADO.NET, Entity framework, </w:t>
            </w:r>
            <w:proofErr w:type="spellStart"/>
            <w:r w:rsidR="00221E11">
              <w:rPr>
                <w:rFonts w:ascii="Calibri" w:hAnsi="Calibri"/>
                <w:sz w:val="20"/>
              </w:rPr>
              <w:t>Linq</w:t>
            </w:r>
            <w:proofErr w:type="spellEnd"/>
            <w:r w:rsidR="00221E11">
              <w:rPr>
                <w:rFonts w:ascii="Calibri" w:hAnsi="Calibri"/>
                <w:sz w:val="20"/>
              </w:rPr>
              <w:t>-to-SQL framework</w:t>
            </w:r>
            <w:r w:rsidR="00DE10C8">
              <w:rPr>
                <w:rFonts w:ascii="Calibri" w:hAnsi="Calibri"/>
                <w:sz w:val="20"/>
              </w:rPr>
              <w:t>)</w:t>
            </w:r>
            <w:r w:rsidR="00600FE8" w:rsidRPr="005E5CB0">
              <w:rPr>
                <w:rFonts w:ascii="Calibri" w:hAnsi="Calibri"/>
                <w:sz w:val="20"/>
              </w:rPr>
              <w:t>.</w:t>
            </w:r>
          </w:p>
          <w:p w:rsidR="009949C4" w:rsidRPr="005E5CB0" w:rsidRDefault="00B03468" w:rsidP="00413EB7">
            <w:pPr>
              <w:pStyle w:val="bulletedlistlastline"/>
              <w:rPr>
                <w:rFonts w:ascii="Calibri" w:hAnsi="Calibri"/>
                <w:sz w:val="20"/>
              </w:rPr>
            </w:pPr>
            <w:r w:rsidRPr="005E5CB0">
              <w:rPr>
                <w:rFonts w:ascii="Calibri" w:hAnsi="Calibri"/>
                <w:sz w:val="20"/>
              </w:rPr>
              <w:t>Customization</w:t>
            </w:r>
            <w:r w:rsidR="009949C4" w:rsidRPr="005E5CB0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9949C4" w:rsidRPr="005E5CB0">
              <w:rPr>
                <w:rFonts w:ascii="Calibri" w:hAnsi="Calibri"/>
                <w:sz w:val="20"/>
              </w:rPr>
              <w:t>Celenia</w:t>
            </w:r>
            <w:proofErr w:type="spellEnd"/>
            <w:r w:rsidR="009949C4" w:rsidRPr="005E5CB0">
              <w:rPr>
                <w:rFonts w:ascii="Calibri" w:hAnsi="Calibri"/>
                <w:sz w:val="20"/>
              </w:rPr>
              <w:t xml:space="preserve"> </w:t>
            </w:r>
            <w:r w:rsidR="00C0251D" w:rsidRPr="005E5CB0">
              <w:rPr>
                <w:rFonts w:ascii="Calibri" w:hAnsi="Calibri"/>
                <w:sz w:val="20"/>
              </w:rPr>
              <w:t>products and</w:t>
            </w:r>
            <w:r w:rsidR="009949C4" w:rsidRPr="005E5CB0">
              <w:rPr>
                <w:rFonts w:ascii="Calibri" w:hAnsi="Calibri"/>
                <w:sz w:val="20"/>
              </w:rPr>
              <w:t xml:space="preserve"> solutions</w:t>
            </w:r>
            <w:r w:rsidR="00600FE8" w:rsidRPr="005E5CB0">
              <w:rPr>
                <w:rFonts w:ascii="Calibri" w:hAnsi="Calibri"/>
                <w:sz w:val="20"/>
              </w:rPr>
              <w:t>.</w:t>
            </w:r>
          </w:p>
          <w:p w:rsidR="009949C4" w:rsidRDefault="009949C4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Integration Microsoft Dynamics POS/RMS with Microsoft Dynamics NAV 2009</w:t>
            </w:r>
            <w:r w:rsidR="00130AAE">
              <w:rPr>
                <w:rFonts w:ascii="Calibri" w:hAnsi="Calibri"/>
                <w:sz w:val="20"/>
              </w:rPr>
              <w:t xml:space="preserve"> for n/a</w:t>
            </w:r>
            <w:r w:rsidR="00B03468">
              <w:rPr>
                <w:rFonts w:ascii="Calibri" w:hAnsi="Calibri"/>
                <w:sz w:val="20"/>
              </w:rPr>
              <w:t xml:space="preserve"> market</w:t>
            </w:r>
            <w:r w:rsidR="00DE10C8">
              <w:rPr>
                <w:rFonts w:ascii="Calibri" w:hAnsi="Calibri"/>
                <w:sz w:val="20"/>
              </w:rPr>
              <w:t xml:space="preserve"> (C#/.NET, COM/DCOM, Web Services, Entity framework, MS SQL, C/AL)</w:t>
            </w:r>
          </w:p>
          <w:p w:rsidR="00DE10C8" w:rsidRPr="00165EBB" w:rsidRDefault="00DE10C8" w:rsidP="00DE10C8">
            <w:pPr>
              <w:pStyle w:val="bulletedlistlastline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</w:p>
        </w:tc>
      </w:tr>
      <w:tr w:rsidR="00F57667" w:rsidRPr="008C354B" w:rsidTr="00413EB7"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September 2009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August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201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</w:tr>
      <w:tr w:rsidR="00F57667" w:rsidRPr="008C354B" w:rsidTr="00413EB7">
        <w:trPr>
          <w:trHeight w:val="450"/>
        </w:trPr>
        <w:tc>
          <w:tcPr>
            <w:tcW w:w="468" w:type="dxa"/>
            <w:gridSpan w:val="2"/>
            <w:vMerge/>
          </w:tcPr>
          <w:p w:rsidR="00F57667" w:rsidRPr="008C354B" w:rsidRDefault="00F57667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SmartBussines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http://smartbusiness.com.ua/en</w:t>
              </w:r>
            </w:hyperlink>
          </w:p>
          <w:p w:rsidR="005E5CB0" w:rsidRDefault="005E5CB0" w:rsidP="005E5CB0">
            <w:pPr>
              <w:pStyle w:val="bulletedlistlastline"/>
              <w:numPr>
                <w:ilvl w:val="0"/>
                <w:numId w:val="0"/>
              </w:numPr>
              <w:ind w:left="288" w:hanging="288"/>
              <w:rPr>
                <w:rFonts w:ascii="Calibri" w:hAnsi="Calibri"/>
                <w:sz w:val="20"/>
              </w:rPr>
            </w:pP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>Designing and developing DB</w:t>
            </w:r>
            <w:r w:rsidR="00D22C5E">
              <w:rPr>
                <w:rFonts w:ascii="Calibri" w:hAnsi="Calibri"/>
                <w:sz w:val="20"/>
                <w:lang w:val="en-GB"/>
              </w:rPr>
              <w:t xml:space="preserve"> (MS SQL)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>Designing application’s architecture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 xml:space="preserve">Developing GUI 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13"/>
              </w:numPr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 xml:space="preserve">Developing business-logic                    </w:t>
            </w:r>
          </w:p>
          <w:p w:rsidR="005E5CB0" w:rsidRPr="005E5CB0" w:rsidRDefault="005E5CB0" w:rsidP="005E5CB0">
            <w:pPr>
              <w:pStyle w:val="bulletedlistlastline"/>
              <w:rPr>
                <w:rFonts w:ascii="Calibri" w:hAnsi="Calibri"/>
                <w:sz w:val="20"/>
                <w:lang w:val="en-GB"/>
              </w:rPr>
            </w:pPr>
            <w:r w:rsidRPr="005E5CB0">
              <w:rPr>
                <w:rFonts w:ascii="Calibri" w:hAnsi="Calibri"/>
                <w:sz w:val="20"/>
                <w:lang w:val="en-GB"/>
              </w:rPr>
              <w:t xml:space="preserve">Based on Microsoft technologies: </w:t>
            </w:r>
            <w:r>
              <w:rPr>
                <w:rFonts w:ascii="Calibri" w:hAnsi="Calibri"/>
                <w:sz w:val="20"/>
                <w:lang w:val="en-GB"/>
              </w:rPr>
              <w:t>.NET</w:t>
            </w:r>
            <w:r w:rsidRPr="005E5CB0">
              <w:rPr>
                <w:rFonts w:ascii="Calibri" w:hAnsi="Calibri"/>
                <w:sz w:val="20"/>
                <w:lang w:val="en-GB"/>
              </w:rPr>
              <w:t xml:space="preserve">, MS SQL Server 2000, ASP, </w:t>
            </w:r>
            <w:r w:rsidR="001C6285">
              <w:rPr>
                <w:rFonts w:ascii="Calibri" w:hAnsi="Calibri"/>
                <w:sz w:val="20"/>
                <w:lang w:val="en-GB"/>
              </w:rPr>
              <w:t>COM/</w:t>
            </w:r>
            <w:r w:rsidRPr="005E5CB0">
              <w:rPr>
                <w:rFonts w:ascii="Calibri" w:hAnsi="Calibri"/>
                <w:sz w:val="20"/>
                <w:lang w:val="en-GB"/>
              </w:rPr>
              <w:t>DCOM</w:t>
            </w:r>
            <w:r w:rsidR="001C6285">
              <w:rPr>
                <w:rFonts w:ascii="Calibri" w:hAnsi="Calibri"/>
                <w:sz w:val="20"/>
                <w:lang w:val="en-GB"/>
              </w:rPr>
              <w:t>, ActiveX</w:t>
            </w:r>
            <w:r w:rsidR="004E02A3">
              <w:rPr>
                <w:rFonts w:ascii="Calibri" w:hAnsi="Calibri"/>
                <w:sz w:val="20"/>
                <w:lang w:val="en-GB"/>
              </w:rPr>
              <w:t>, C/AL, SQL</w:t>
            </w:r>
          </w:p>
          <w:p w:rsidR="005E5CB0" w:rsidRPr="005E5CB0" w:rsidRDefault="005E5CB0" w:rsidP="005E5CB0">
            <w:pPr>
              <w:pStyle w:val="bulletedlistlastline"/>
              <w:numPr>
                <w:ilvl w:val="0"/>
                <w:numId w:val="0"/>
              </w:numPr>
              <w:ind w:left="288" w:hanging="288"/>
              <w:rPr>
                <w:rFonts w:ascii="Calibri" w:hAnsi="Calibri"/>
                <w:sz w:val="20"/>
                <w:lang w:val="en-GB"/>
              </w:rPr>
            </w:pPr>
          </w:p>
        </w:tc>
      </w:tr>
      <w:tr w:rsidR="00F57667" w:rsidRPr="008C354B" w:rsidTr="00F57667">
        <w:trPr>
          <w:trHeight w:val="18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300" w:type="dxa"/>
            <w:gridSpan w:val="4"/>
          </w:tcPr>
          <w:p w:rsidR="00F57667" w:rsidRPr="008C354B" w:rsidRDefault="00C361AE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</w:t>
            </w:r>
            <w:r w:rsidR="00F57667"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2880" w:type="dxa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October 2005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July 2009</w:t>
            </w:r>
          </w:p>
        </w:tc>
      </w:tr>
      <w:tr w:rsidR="00F57667" w:rsidRPr="008C354B" w:rsidTr="009B12FA">
        <w:trPr>
          <w:trHeight w:val="143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D9748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Style w:val="LocationChar"/>
                <w:rFonts w:ascii="Calibri" w:hAnsi="Calibri"/>
                <w:sz w:val="20"/>
                <w:szCs w:val="20"/>
              </w:rPr>
              <w:t>Celenia</w:t>
            </w:r>
            <w:proofErr w:type="spellEnd"/>
            <w:r>
              <w:rPr>
                <w:rStyle w:val="LocationChar"/>
                <w:rFonts w:ascii="Calibri" w:hAnsi="Calibri"/>
                <w:sz w:val="20"/>
                <w:szCs w:val="20"/>
              </w:rPr>
              <w:t xml:space="preserve"> a/s –</w:t>
            </w:r>
            <w:proofErr w:type="spellStart"/>
            <w:r>
              <w:rPr>
                <w:rStyle w:val="LocationChar"/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Style w:val="LocationChar"/>
                <w:rFonts w:ascii="Calibri" w:hAnsi="Calibri"/>
                <w:sz w:val="20"/>
                <w:szCs w:val="20"/>
              </w:rPr>
              <w:t xml:space="preserve"> </w:t>
            </w:r>
            <w:hyperlink r:id="rId11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http://celenia.com</w:t>
              </w:r>
            </w:hyperlink>
          </w:p>
          <w:p w:rsidR="00CE70E9" w:rsidRDefault="00CE70E9" w:rsidP="00CE70E9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Development almost all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products </w:t>
            </w:r>
            <w:r w:rsidR="00600FE8">
              <w:rPr>
                <w:rFonts w:ascii="Calibri" w:hAnsi="Calibri"/>
                <w:sz w:val="20"/>
              </w:rPr>
              <w:t>such</w:t>
            </w:r>
            <w:r>
              <w:rPr>
                <w:rFonts w:ascii="Calibri" w:hAnsi="Calibri"/>
                <w:sz w:val="20"/>
              </w:rPr>
              <w:t xml:space="preserve"> as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Version Control,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Integration Framework,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EBC,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Webform, </w:t>
            </w:r>
            <w:proofErr w:type="spellStart"/>
            <w:r>
              <w:rPr>
                <w:rFonts w:ascii="Calibri" w:hAnsi="Calibri"/>
                <w:sz w:val="20"/>
              </w:rPr>
              <w:t>Celenia</w:t>
            </w:r>
            <w:proofErr w:type="spellEnd"/>
            <w:r>
              <w:rPr>
                <w:rFonts w:ascii="Calibri" w:hAnsi="Calibri"/>
                <w:sz w:val="20"/>
              </w:rPr>
              <w:t xml:space="preserve"> CRM Connector</w:t>
            </w:r>
            <w:r w:rsidR="004300DC">
              <w:rPr>
                <w:rFonts w:ascii="Calibri" w:hAnsi="Calibri"/>
                <w:sz w:val="20"/>
              </w:rPr>
              <w:t xml:space="preserve"> (C#/.NET, SQL, JavaScript, Web Services, MS Dynamics CRM, MS Dynamics NAV, ASP.NET, ActiveX, COM/DCOM)</w:t>
            </w:r>
            <w:r w:rsidR="00600FE8">
              <w:rPr>
                <w:rFonts w:ascii="Calibri" w:hAnsi="Calibri"/>
                <w:sz w:val="20"/>
              </w:rPr>
              <w:t>.</w:t>
            </w:r>
          </w:p>
          <w:p w:rsidR="00F57667" w:rsidRDefault="00CE70E9" w:rsidP="00CE70E9">
            <w:pPr>
              <w:pStyle w:val="bulletedlistlastline"/>
              <w:rPr>
                <w:rFonts w:ascii="Calibri" w:hAnsi="Calibri"/>
                <w:sz w:val="20"/>
              </w:rPr>
            </w:pPr>
            <w:r w:rsidRPr="00CE70E9">
              <w:rPr>
                <w:rFonts w:ascii="Calibri" w:hAnsi="Calibri"/>
                <w:sz w:val="20"/>
              </w:rPr>
              <w:t xml:space="preserve">Development a lot different solution for Microsoft, </w:t>
            </w:r>
            <w:proofErr w:type="spellStart"/>
            <w:r w:rsidRPr="00CE70E9">
              <w:rPr>
                <w:rFonts w:ascii="Calibri" w:hAnsi="Calibri"/>
                <w:sz w:val="20"/>
              </w:rPr>
              <w:t>Dufry</w:t>
            </w:r>
            <w:proofErr w:type="spellEnd"/>
            <w:r w:rsidRPr="00CE70E9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CE70E9">
              <w:rPr>
                <w:rFonts w:ascii="Calibri" w:hAnsi="Calibri"/>
                <w:sz w:val="20"/>
              </w:rPr>
              <w:t>Incadea</w:t>
            </w:r>
            <w:proofErr w:type="spellEnd"/>
            <w:r w:rsidR="00B03468">
              <w:rPr>
                <w:rFonts w:ascii="Calibri" w:hAnsi="Calibri"/>
                <w:sz w:val="20"/>
              </w:rPr>
              <w:t xml:space="preserve"> etc</w:t>
            </w:r>
            <w:r w:rsidR="00600FE8">
              <w:rPr>
                <w:rFonts w:ascii="Calibri" w:hAnsi="Calibri"/>
                <w:sz w:val="20"/>
              </w:rPr>
              <w:t>.</w:t>
            </w:r>
            <w:r w:rsidR="004300DC">
              <w:rPr>
                <w:rFonts w:ascii="Calibri" w:hAnsi="Calibri"/>
                <w:sz w:val="20"/>
              </w:rPr>
              <w:t xml:space="preserve"> (MS SQL, MS Dynamics NAV, ActiveX, COM/DCOM)</w:t>
            </w:r>
          </w:p>
          <w:p w:rsidR="00B223BB" w:rsidRPr="00CE70E9" w:rsidRDefault="00B223BB" w:rsidP="00CE70E9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Training and coaching for newcomers</w:t>
            </w:r>
          </w:p>
        </w:tc>
      </w:tr>
      <w:tr w:rsidR="00F57667" w:rsidRPr="008C354B" w:rsidTr="00C361AE"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760" w:type="dxa"/>
            <w:gridSpan w:val="2"/>
          </w:tcPr>
          <w:p w:rsidR="00F57667" w:rsidRPr="008C354B" w:rsidRDefault="00F57667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420" w:type="dxa"/>
            <w:gridSpan w:val="3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February 2005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 xml:space="preserve">September </w:t>
            </w:r>
            <w:r w:rsidR="00F57667">
              <w:rPr>
                <w:rFonts w:ascii="Calibri" w:hAnsi="Calibri"/>
                <w:sz w:val="20"/>
                <w:szCs w:val="20"/>
              </w:rPr>
              <w:t>20</w:t>
            </w: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</w:tr>
      <w:tr w:rsidR="00F57667" w:rsidRPr="008C354B" w:rsidTr="009B12FA">
        <w:trPr>
          <w:trHeight w:val="89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22B06" w:rsidP="004A1C6F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TechnoConsu</w:t>
            </w:r>
            <w:r w:rsidR="00F57667">
              <w:rPr>
                <w:rFonts w:ascii="Calibri" w:hAnsi="Calibri"/>
                <w:sz w:val="20"/>
                <w:szCs w:val="20"/>
              </w:rPr>
              <w:t>lting</w:t>
            </w:r>
            <w:proofErr w:type="spellEnd"/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="00F57667"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</w:p>
          <w:p w:rsidR="00F57667" w:rsidRPr="00165EBB" w:rsidRDefault="00CE70E9" w:rsidP="00165EBB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Development software for ATM</w:t>
            </w:r>
            <w:r w:rsidR="001C6285">
              <w:rPr>
                <w:rFonts w:ascii="Calibri" w:hAnsi="Calibri"/>
                <w:sz w:val="20"/>
              </w:rPr>
              <w:t xml:space="preserve"> (Delphi, COM/DCOM, ActiveX, SQL)</w:t>
            </w:r>
          </w:p>
        </w:tc>
      </w:tr>
      <w:tr w:rsidR="00F57667" w:rsidRPr="008C354B" w:rsidTr="00F57667">
        <w:trPr>
          <w:trHeight w:val="162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F57667" w:rsidRPr="008C354B" w:rsidRDefault="00F57667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Software Developer</w:t>
            </w:r>
          </w:p>
        </w:tc>
        <w:tc>
          <w:tcPr>
            <w:tcW w:w="3060" w:type="dxa"/>
            <w:gridSpan w:val="2"/>
          </w:tcPr>
          <w:p w:rsidR="00F57667" w:rsidRPr="008C354B" w:rsidRDefault="00C361AE" w:rsidP="00C361AE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August 2002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sz w:val="20"/>
                <w:szCs w:val="20"/>
              </w:rPr>
              <w:t>February</w:t>
            </w:r>
            <w:r w:rsidR="00F57667">
              <w:rPr>
                <w:rFonts w:ascii="Calibri" w:hAnsi="Calibri"/>
                <w:sz w:val="20"/>
                <w:szCs w:val="20"/>
              </w:rPr>
              <w:t xml:space="preserve"> 20</w:t>
            </w: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</w:tr>
      <w:tr w:rsidR="00F57667" w:rsidRPr="008C354B" w:rsidTr="009B12FA">
        <w:trPr>
          <w:trHeight w:val="710"/>
        </w:trPr>
        <w:tc>
          <w:tcPr>
            <w:tcW w:w="468" w:type="dxa"/>
            <w:gridSpan w:val="2"/>
            <w:vMerge/>
          </w:tcPr>
          <w:p w:rsidR="00F57667" w:rsidRPr="008C354B" w:rsidRDefault="00F57667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F57667" w:rsidRPr="008C354B" w:rsidRDefault="00F57667" w:rsidP="00413EB7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SoftLine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Kyyv,Ukraine</w:t>
            </w:r>
            <w:proofErr w:type="spellEnd"/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2" w:history="1">
              <w:r w:rsidR="00BD1EA2" w:rsidRPr="00BD1EA2">
                <w:rPr>
                  <w:rStyle w:val="Hyperlink"/>
                  <w:rFonts w:ascii="Calibri" w:hAnsi="Calibri"/>
                  <w:sz w:val="20"/>
                  <w:szCs w:val="20"/>
                </w:rPr>
                <w:t>http://www.softline.kiev.ua/en/</w:t>
              </w:r>
            </w:hyperlink>
          </w:p>
          <w:p w:rsidR="00F57667" w:rsidRPr="0042687F" w:rsidRDefault="00CE70E9" w:rsidP="002B7A8E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Development and implementation  ERP for some big customer</w:t>
            </w:r>
            <w:r w:rsidR="002B7A8E">
              <w:rPr>
                <w:rFonts w:ascii="Calibri" w:hAnsi="Calibri"/>
                <w:sz w:val="20"/>
              </w:rPr>
              <w:t xml:space="preserve"> (Delphi, Informix, COM/DCOM, ActiveX, VBScript, SQL)</w:t>
            </w:r>
          </w:p>
        </w:tc>
      </w:tr>
      <w:tr w:rsidR="004A1C6F" w:rsidRPr="008C354B" w:rsidTr="00F57667">
        <w:trPr>
          <w:trHeight w:val="377"/>
        </w:trPr>
        <w:tc>
          <w:tcPr>
            <w:tcW w:w="9648" w:type="dxa"/>
            <w:gridSpan w:val="7"/>
            <w:shd w:val="clear" w:color="auto" w:fill="F3F3F3"/>
          </w:tcPr>
          <w:p w:rsidR="004A1C6F" w:rsidRPr="006D45C5" w:rsidRDefault="004A1C6F" w:rsidP="006D45C5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6D45C5">
              <w:rPr>
                <w:rFonts w:ascii="Calibri" w:hAnsi="Calibri"/>
                <w:b/>
                <w:bCs/>
                <w:caps w:val="0"/>
                <w:sz w:val="20"/>
              </w:rPr>
              <w:lastRenderedPageBreak/>
              <w:t>Education</w:t>
            </w:r>
          </w:p>
        </w:tc>
      </w:tr>
      <w:tr w:rsidR="00AE1FF4" w:rsidRPr="008C354B" w:rsidTr="00413EB7">
        <w:trPr>
          <w:trHeight w:val="255"/>
        </w:trPr>
        <w:tc>
          <w:tcPr>
            <w:tcW w:w="468" w:type="dxa"/>
            <w:gridSpan w:val="2"/>
            <w:vMerge w:val="restart"/>
          </w:tcPr>
          <w:p w:rsidR="00AE1FF4" w:rsidRPr="008C354B" w:rsidRDefault="00AE1FF4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AE1FF4" w:rsidRPr="008C354B" w:rsidRDefault="00AE1FF4" w:rsidP="00413EB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Java</w:t>
            </w:r>
            <w:r w:rsidRPr="006A5C82">
              <w:rPr>
                <w:rFonts w:ascii="Calibri" w:hAnsi="Calibri"/>
                <w:sz w:val="20"/>
                <w:szCs w:val="20"/>
              </w:rPr>
              <w:t>Script Master Class</w:t>
            </w:r>
            <w:r w:rsidR="00BD1EA2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gridSpan w:val="2"/>
          </w:tcPr>
          <w:p w:rsidR="00AE1FF4" w:rsidRPr="008C354B" w:rsidRDefault="00AE1FF4" w:rsidP="00413EB7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May 2012 </w:t>
            </w:r>
          </w:p>
        </w:tc>
      </w:tr>
      <w:tr w:rsidR="00AE1FF4" w:rsidRPr="008C354B" w:rsidTr="00413EB7">
        <w:trPr>
          <w:trHeight w:val="728"/>
        </w:trPr>
        <w:tc>
          <w:tcPr>
            <w:tcW w:w="468" w:type="dxa"/>
            <w:gridSpan w:val="2"/>
            <w:vMerge/>
          </w:tcPr>
          <w:p w:rsidR="00AE1FF4" w:rsidRPr="008C354B" w:rsidRDefault="00AE1FF4" w:rsidP="00413E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BD1EA2" w:rsidRDefault="00BD1EA2" w:rsidP="00BD1EA2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Organizer </w:t>
            </w:r>
            <w:hyperlink r:id="rId13" w:history="1">
              <w:r w:rsidRPr="00BD1EA2">
                <w:rPr>
                  <w:rStyle w:val="Hyperlink"/>
                  <w:rFonts w:ascii="Calibri" w:hAnsi="Calibri"/>
                  <w:sz w:val="20"/>
                </w:rPr>
                <w:t>http://javascript.ru/</w:t>
              </w:r>
            </w:hyperlink>
          </w:p>
          <w:p w:rsidR="00AE1FF4" w:rsidRPr="00773F2C" w:rsidRDefault="00791766" w:rsidP="00413EB7">
            <w:pPr>
              <w:pStyle w:val="bulletedlistlast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JavaScript</w:t>
            </w:r>
            <w:r w:rsidR="00AE1FF4">
              <w:rPr>
                <w:rFonts w:ascii="Calibri" w:hAnsi="Calibri"/>
                <w:sz w:val="20"/>
              </w:rPr>
              <w:t xml:space="preserve"> and node.js best practices </w:t>
            </w:r>
          </w:p>
        </w:tc>
      </w:tr>
      <w:tr w:rsidR="004A1C6F" w:rsidRPr="008C354B" w:rsidTr="00F57667">
        <w:trPr>
          <w:trHeight w:val="255"/>
        </w:trPr>
        <w:tc>
          <w:tcPr>
            <w:tcW w:w="468" w:type="dxa"/>
            <w:gridSpan w:val="2"/>
            <w:vMerge w:val="restart"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4A1C6F" w:rsidRPr="008C354B" w:rsidRDefault="00882E85" w:rsidP="00B828F9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Certificates</w:t>
            </w:r>
          </w:p>
        </w:tc>
        <w:tc>
          <w:tcPr>
            <w:tcW w:w="3060" w:type="dxa"/>
            <w:gridSpan w:val="2"/>
          </w:tcPr>
          <w:p w:rsidR="004A1C6F" w:rsidRPr="008C354B" w:rsidRDefault="006A5C82" w:rsidP="006962EF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May 2012</w:t>
            </w:r>
            <w:r w:rsidR="004A1C6F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4A1C6F" w:rsidRPr="008C354B" w:rsidTr="00F57667">
        <w:trPr>
          <w:trHeight w:val="728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4A1C6F" w:rsidRPr="00AE1FF4" w:rsidRDefault="00AE1FF4" w:rsidP="00773F2C">
            <w:pPr>
              <w:pStyle w:val="bulletedlistlastline"/>
              <w:rPr>
                <w:rFonts w:ascii="Calibri" w:hAnsi="Calibri"/>
                <w:sz w:val="20"/>
              </w:rPr>
            </w:pPr>
            <w:r w:rsidRPr="00686C41">
              <w:rPr>
                <w:rFonts w:ascii="Arial CYR" w:hAnsi="Arial CYR" w:cs="Arial CYR"/>
              </w:rPr>
              <w:t>Development I – C/SIDE Introduction, Microsoft Certificate</w:t>
            </w:r>
          </w:p>
          <w:p w:rsidR="00AE1FF4" w:rsidRPr="00882E85" w:rsidRDefault="00AE1FF4" w:rsidP="00773F2C">
            <w:pPr>
              <w:pStyle w:val="bulletedlistlastline"/>
              <w:rPr>
                <w:rFonts w:ascii="Calibri" w:hAnsi="Calibri"/>
                <w:sz w:val="20"/>
              </w:rPr>
            </w:pPr>
            <w:r w:rsidRPr="00686C41">
              <w:rPr>
                <w:rFonts w:ascii="Arial CYR" w:hAnsi="Arial CYR" w:cs="Arial CYR"/>
              </w:rPr>
              <w:t>Development II – C/SIDE Solution Development, Microsoft Certificate</w:t>
            </w:r>
          </w:p>
          <w:p w:rsidR="00882E85" w:rsidRPr="00882E85" w:rsidRDefault="00882E85" w:rsidP="00773F2C">
            <w:pPr>
              <w:pStyle w:val="bulletedlistlastline"/>
              <w:rPr>
                <w:rFonts w:ascii="Calibri" w:hAnsi="Calibri"/>
                <w:szCs w:val="16"/>
              </w:rPr>
            </w:pPr>
            <w:r w:rsidRPr="00882E85">
              <w:rPr>
                <w:rFonts w:ascii="Arial" w:hAnsi="Arial" w:cs="Arial"/>
                <w:color w:val="333333"/>
                <w:szCs w:val="16"/>
                <w:shd w:val="clear" w:color="auto" w:fill="FFFFFF"/>
              </w:rPr>
              <w:t>1Z0-803 Java SE 7 Programmer I exam with 98%</w:t>
            </w:r>
          </w:p>
        </w:tc>
      </w:tr>
      <w:tr w:rsidR="004A1C6F" w:rsidRPr="008C354B" w:rsidTr="00F57667">
        <w:trPr>
          <w:trHeight w:val="198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20" w:type="dxa"/>
            <w:gridSpan w:val="3"/>
          </w:tcPr>
          <w:p w:rsidR="004A1C6F" w:rsidRPr="00C76DB5" w:rsidRDefault="00C76DB5" w:rsidP="00C76DB5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120" w:after="40" w:line="240" w:lineRule="auto"/>
              <w:rPr>
                <w:rFonts w:ascii="Arial CYR" w:hAnsi="Arial CYR" w:cs="Arial CYR"/>
                <w:b/>
                <w:bCs/>
              </w:rPr>
            </w:pPr>
            <w:r w:rsidRPr="00686C41">
              <w:rPr>
                <w:rFonts w:ascii="Arial CYR" w:hAnsi="Arial CYR" w:cs="Arial CYR"/>
                <w:b/>
                <w:bCs/>
              </w:rPr>
              <w:t>Zhytomyr Technical Institute</w:t>
            </w:r>
            <w:r>
              <w:rPr>
                <w:rFonts w:ascii="Arial CYR" w:hAnsi="Arial CYR" w:cs="Arial CYR"/>
                <w:b/>
                <w:bCs/>
              </w:rPr>
              <w:t>,</w:t>
            </w:r>
            <w:r w:rsidRPr="00686C41">
              <w:rPr>
                <w:rFonts w:ascii="Arial CYR" w:hAnsi="Arial CYR" w:cs="Arial CYR"/>
                <w:b/>
                <w:bCs/>
              </w:rPr>
              <w:t xml:space="preserve"> Computer Department</w:t>
            </w:r>
            <w:r>
              <w:rPr>
                <w:rFonts w:ascii="Arial CYR" w:hAnsi="Arial CYR" w:cs="Arial CYR"/>
                <w:b/>
                <w:bCs/>
              </w:rPr>
              <w:t>,</w:t>
            </w:r>
            <w:r w:rsidRPr="00686C41">
              <w:rPr>
                <w:rFonts w:ascii="Arial CYR" w:hAnsi="Arial CYR" w:cs="Arial CYR"/>
                <w:b/>
                <w:bCs/>
              </w:rPr>
              <w:t xml:space="preserve"> Ukraine</w:t>
            </w:r>
          </w:p>
        </w:tc>
        <w:tc>
          <w:tcPr>
            <w:tcW w:w="3060" w:type="dxa"/>
            <w:gridSpan w:val="2"/>
          </w:tcPr>
          <w:p w:rsidR="004A1C6F" w:rsidRPr="00165EBB" w:rsidRDefault="00C76DB5" w:rsidP="00C76DB5">
            <w:pPr>
              <w:pStyle w:val="Dates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1994</w:t>
            </w:r>
            <w:r w:rsidR="004A1C6F" w:rsidRPr="00165EBB">
              <w:rPr>
                <w:rFonts w:ascii="Calibri" w:hAnsi="Calibri"/>
                <w:sz w:val="20"/>
              </w:rPr>
              <w:t xml:space="preserve"> – </w:t>
            </w:r>
            <w:r>
              <w:rPr>
                <w:rFonts w:ascii="Calibri" w:hAnsi="Calibri"/>
                <w:sz w:val="20"/>
              </w:rPr>
              <w:t>1999</w:t>
            </w:r>
          </w:p>
        </w:tc>
      </w:tr>
      <w:tr w:rsidR="004A1C6F" w:rsidRPr="008C354B" w:rsidTr="00F57667">
        <w:trPr>
          <w:trHeight w:val="360"/>
        </w:trPr>
        <w:tc>
          <w:tcPr>
            <w:tcW w:w="468" w:type="dxa"/>
            <w:gridSpan w:val="2"/>
            <w:vMerge/>
          </w:tcPr>
          <w:p w:rsidR="004A1C6F" w:rsidRPr="008C354B" w:rsidRDefault="004A1C6F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5"/>
          </w:tcPr>
          <w:p w:rsidR="00BD1EA2" w:rsidRPr="00BD1EA2" w:rsidRDefault="009A1072" w:rsidP="00BD1EA2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0"/>
              </w:rPr>
            </w:pPr>
            <w:hyperlink r:id="rId14" w:history="1">
              <w:r w:rsidR="00BD1EA2" w:rsidRPr="00BD1EA2">
                <w:rPr>
                  <w:rStyle w:val="Hyperlink"/>
                  <w:rFonts w:ascii="Calibri" w:hAnsi="Calibri"/>
                  <w:sz w:val="20"/>
                </w:rPr>
                <w:t>http://www.ztu.edu.ua/en/</w:t>
              </w:r>
            </w:hyperlink>
          </w:p>
          <w:p w:rsidR="004A1C6F" w:rsidRPr="00B828F9" w:rsidRDefault="004A1C6F" w:rsidP="00B828F9">
            <w:pPr>
              <w:pStyle w:val="bulletedlist"/>
              <w:rPr>
                <w:rFonts w:ascii="Calibri" w:hAnsi="Calibri"/>
                <w:sz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B.S., </w:t>
            </w:r>
            <w:r w:rsidR="006A5C82">
              <w:rPr>
                <w:rFonts w:ascii="Calibri" w:hAnsi="Calibri"/>
                <w:sz w:val="20"/>
                <w:szCs w:val="20"/>
              </w:rPr>
              <w:t>Radio engineering</w:t>
            </w:r>
            <w:r w:rsidR="00C76DB5">
              <w:rPr>
                <w:rFonts w:ascii="Calibri" w:hAnsi="Calibri"/>
                <w:sz w:val="20"/>
                <w:szCs w:val="20"/>
              </w:rPr>
              <w:t xml:space="preserve"> 1998</w:t>
            </w:r>
          </w:p>
          <w:p w:rsidR="004A1C6F" w:rsidRPr="00C76DB5" w:rsidRDefault="006A5C82" w:rsidP="00C76DB5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Magister</w:t>
            </w:r>
            <w:r w:rsidR="00C76DB5"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>Radio engineering</w:t>
            </w:r>
            <w:r w:rsidR="00C76DB5">
              <w:rPr>
                <w:rFonts w:ascii="Calibri" w:hAnsi="Calibri"/>
                <w:sz w:val="20"/>
              </w:rPr>
              <w:t xml:space="preserve"> 1999</w:t>
            </w:r>
          </w:p>
        </w:tc>
      </w:tr>
      <w:tr w:rsidR="004A1C6F" w:rsidRPr="006D45C5" w:rsidTr="00F57667">
        <w:trPr>
          <w:trHeight w:val="377"/>
        </w:trPr>
        <w:tc>
          <w:tcPr>
            <w:tcW w:w="9648" w:type="dxa"/>
            <w:gridSpan w:val="7"/>
            <w:shd w:val="clear" w:color="auto" w:fill="F3F3F3"/>
          </w:tcPr>
          <w:p w:rsidR="004A1C6F" w:rsidRPr="006D45C5" w:rsidRDefault="004A1C6F" w:rsidP="009A5A63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Affiliations &amp; Interests</w:t>
            </w:r>
          </w:p>
        </w:tc>
      </w:tr>
      <w:tr w:rsidR="004A1C6F" w:rsidRPr="008C354B" w:rsidTr="00F57667">
        <w:trPr>
          <w:trHeight w:val="872"/>
        </w:trPr>
        <w:tc>
          <w:tcPr>
            <w:tcW w:w="468" w:type="dxa"/>
            <w:gridSpan w:val="2"/>
          </w:tcPr>
          <w:p w:rsidR="004A1C6F" w:rsidRPr="00773F2C" w:rsidRDefault="004A1C6F" w:rsidP="00BB4F54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</w:p>
        </w:tc>
        <w:tc>
          <w:tcPr>
            <w:tcW w:w="9180" w:type="dxa"/>
            <w:gridSpan w:val="5"/>
          </w:tcPr>
          <w:p w:rsidR="00FC3F27" w:rsidRPr="00FC3F27" w:rsidRDefault="00447D67" w:rsidP="00447D67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Links</w:t>
            </w:r>
          </w:p>
          <w:p w:rsidR="004A1C6F" w:rsidRPr="00882E85" w:rsidRDefault="009A1072" w:rsidP="00BE1BA0">
            <w:pPr>
              <w:pStyle w:val="bulletedlist"/>
              <w:rPr>
                <w:rStyle w:val="Hyperlink"/>
                <w:rFonts w:ascii="Calibri" w:hAnsi="Calibri"/>
                <w:color w:val="auto"/>
                <w:sz w:val="20"/>
                <w:u w:val="none"/>
              </w:rPr>
            </w:pPr>
            <w:hyperlink r:id="rId15" w:history="1">
              <w:proofErr w:type="spellStart"/>
              <w:r w:rsidR="008145D3">
                <w:rPr>
                  <w:rStyle w:val="Hyperlink"/>
                  <w:rFonts w:ascii="Calibri" w:hAnsi="Calibri"/>
                  <w:sz w:val="20"/>
                </w:rPr>
                <w:t>github</w:t>
              </w:r>
              <w:proofErr w:type="spellEnd"/>
            </w:hyperlink>
          </w:p>
          <w:p w:rsidR="004A1C6F" w:rsidRPr="008145D3" w:rsidRDefault="009A1072" w:rsidP="00447D67">
            <w:pPr>
              <w:pStyle w:val="bulletedlist"/>
              <w:rPr>
                <w:rStyle w:val="Hyperlink"/>
                <w:rFonts w:ascii="Calibri" w:hAnsi="Calibri"/>
                <w:color w:val="auto"/>
                <w:sz w:val="20"/>
                <w:u w:val="none"/>
              </w:rPr>
            </w:pPr>
            <w:hyperlink r:id="rId16" w:history="1">
              <w:proofErr w:type="spellStart"/>
              <w:r w:rsidR="008145D3">
                <w:rPr>
                  <w:rStyle w:val="Hyperlink"/>
                  <w:rFonts w:ascii="Calibri" w:hAnsi="Calibri"/>
                  <w:sz w:val="20"/>
                </w:rPr>
                <w:t>linkedin</w:t>
              </w:r>
              <w:proofErr w:type="spellEnd"/>
            </w:hyperlink>
          </w:p>
          <w:p w:rsidR="008145D3" w:rsidRPr="00BE1BA0" w:rsidRDefault="008145D3" w:rsidP="00447D67">
            <w:pPr>
              <w:pStyle w:val="bulletedlist"/>
              <w:rPr>
                <w:rFonts w:ascii="Calibri" w:hAnsi="Calibri"/>
                <w:sz w:val="20"/>
              </w:rPr>
            </w:pPr>
            <w:hyperlink r:id="rId17" w:history="1">
              <w:proofErr w:type="spellStart"/>
              <w:r w:rsidRPr="008145D3">
                <w:rPr>
                  <w:rStyle w:val="Hyperlink"/>
                  <w:rFonts w:ascii="Calibri" w:hAnsi="Calibri"/>
                  <w:sz w:val="20"/>
                </w:rPr>
                <w:t>stackoverflow</w:t>
              </w:r>
              <w:proofErr w:type="spellEnd"/>
            </w:hyperlink>
          </w:p>
        </w:tc>
      </w:tr>
    </w:tbl>
    <w:p w:rsidR="008E18D5" w:rsidRPr="008C354B" w:rsidRDefault="008E18D5" w:rsidP="00DE7766">
      <w:pPr>
        <w:rPr>
          <w:rFonts w:ascii="Calibri" w:hAnsi="Calibri"/>
          <w:sz w:val="20"/>
          <w:szCs w:val="20"/>
        </w:rPr>
      </w:pPr>
    </w:p>
    <w:sectPr w:rsidR="008E18D5" w:rsidRPr="008C354B" w:rsidSect="008C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54"/>
    <w:multiLevelType w:val="hybridMultilevel"/>
    <w:tmpl w:val="F0A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8D56A53"/>
    <w:multiLevelType w:val="hybridMultilevel"/>
    <w:tmpl w:val="689C8C5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CE1234"/>
    <w:multiLevelType w:val="hybridMultilevel"/>
    <w:tmpl w:val="2F2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73D"/>
    <w:multiLevelType w:val="hybridMultilevel"/>
    <w:tmpl w:val="0D62B2DA"/>
    <w:lvl w:ilvl="0" w:tplc="0415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1A1B2C"/>
    <w:multiLevelType w:val="hybridMultilevel"/>
    <w:tmpl w:val="0D92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106CD"/>
    <w:multiLevelType w:val="hybridMultilevel"/>
    <w:tmpl w:val="4B60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78687F31"/>
    <w:multiLevelType w:val="hybridMultilevel"/>
    <w:tmpl w:val="7D54A4F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13"/>
  </w:num>
  <w:num w:numId="9">
    <w:abstractNumId w:val="12"/>
  </w:num>
  <w:num w:numId="10">
    <w:abstractNumId w:val="0"/>
  </w:num>
  <w:num w:numId="11">
    <w:abstractNumId w:val="15"/>
  </w:num>
  <w:num w:numId="12">
    <w:abstractNumId w:val="3"/>
  </w:num>
  <w:num w:numId="13">
    <w:abstractNumId w:val="6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6F"/>
    <w:rsid w:val="000022EB"/>
    <w:rsid w:val="0005057A"/>
    <w:rsid w:val="0005708A"/>
    <w:rsid w:val="00063756"/>
    <w:rsid w:val="00075E73"/>
    <w:rsid w:val="00095D4E"/>
    <w:rsid w:val="000E5FA9"/>
    <w:rsid w:val="0010077D"/>
    <w:rsid w:val="00130AAE"/>
    <w:rsid w:val="00141A36"/>
    <w:rsid w:val="00155254"/>
    <w:rsid w:val="00165EBB"/>
    <w:rsid w:val="00185F56"/>
    <w:rsid w:val="001C0389"/>
    <w:rsid w:val="001C6285"/>
    <w:rsid w:val="00215202"/>
    <w:rsid w:val="00221E11"/>
    <w:rsid w:val="002911C8"/>
    <w:rsid w:val="002A3B05"/>
    <w:rsid w:val="002B7A8E"/>
    <w:rsid w:val="00301257"/>
    <w:rsid w:val="00303E52"/>
    <w:rsid w:val="00304CDA"/>
    <w:rsid w:val="00331AB0"/>
    <w:rsid w:val="00361AFB"/>
    <w:rsid w:val="00374E86"/>
    <w:rsid w:val="0037586F"/>
    <w:rsid w:val="00382597"/>
    <w:rsid w:val="00397AAF"/>
    <w:rsid w:val="003C330A"/>
    <w:rsid w:val="003E370C"/>
    <w:rsid w:val="003F5303"/>
    <w:rsid w:val="00406AFB"/>
    <w:rsid w:val="0042687F"/>
    <w:rsid w:val="004300DC"/>
    <w:rsid w:val="00432015"/>
    <w:rsid w:val="00447D67"/>
    <w:rsid w:val="0045501C"/>
    <w:rsid w:val="004A1C6F"/>
    <w:rsid w:val="004E02A3"/>
    <w:rsid w:val="004F108D"/>
    <w:rsid w:val="00513A7B"/>
    <w:rsid w:val="00591FF0"/>
    <w:rsid w:val="005923F5"/>
    <w:rsid w:val="005C5D33"/>
    <w:rsid w:val="005E5CB0"/>
    <w:rsid w:val="00600FE8"/>
    <w:rsid w:val="006224BD"/>
    <w:rsid w:val="006558CF"/>
    <w:rsid w:val="006962EF"/>
    <w:rsid w:val="006A5C82"/>
    <w:rsid w:val="006D45C5"/>
    <w:rsid w:val="006E0442"/>
    <w:rsid w:val="006E2432"/>
    <w:rsid w:val="006E37A0"/>
    <w:rsid w:val="006F3855"/>
    <w:rsid w:val="00773F2C"/>
    <w:rsid w:val="00774B68"/>
    <w:rsid w:val="00790D50"/>
    <w:rsid w:val="00791766"/>
    <w:rsid w:val="007A2F12"/>
    <w:rsid w:val="007B5FEF"/>
    <w:rsid w:val="007C00B2"/>
    <w:rsid w:val="007F2C47"/>
    <w:rsid w:val="00801DC5"/>
    <w:rsid w:val="008145D3"/>
    <w:rsid w:val="00822589"/>
    <w:rsid w:val="008650F5"/>
    <w:rsid w:val="00882E85"/>
    <w:rsid w:val="008A05E6"/>
    <w:rsid w:val="008C02F5"/>
    <w:rsid w:val="008C354B"/>
    <w:rsid w:val="008E18D5"/>
    <w:rsid w:val="00901F06"/>
    <w:rsid w:val="0090731C"/>
    <w:rsid w:val="00907793"/>
    <w:rsid w:val="00912725"/>
    <w:rsid w:val="009548CA"/>
    <w:rsid w:val="00987217"/>
    <w:rsid w:val="009949C4"/>
    <w:rsid w:val="009A1072"/>
    <w:rsid w:val="009A5A63"/>
    <w:rsid w:val="009B12FA"/>
    <w:rsid w:val="009B44CE"/>
    <w:rsid w:val="009C40ED"/>
    <w:rsid w:val="009C6B25"/>
    <w:rsid w:val="00A028F4"/>
    <w:rsid w:val="00A07D6A"/>
    <w:rsid w:val="00A84E65"/>
    <w:rsid w:val="00AE1FF4"/>
    <w:rsid w:val="00AE73EA"/>
    <w:rsid w:val="00AF1168"/>
    <w:rsid w:val="00B03468"/>
    <w:rsid w:val="00B223BB"/>
    <w:rsid w:val="00B30598"/>
    <w:rsid w:val="00B43D66"/>
    <w:rsid w:val="00B54803"/>
    <w:rsid w:val="00B64D4D"/>
    <w:rsid w:val="00B828F9"/>
    <w:rsid w:val="00BB4F54"/>
    <w:rsid w:val="00BB7615"/>
    <w:rsid w:val="00BD1EA2"/>
    <w:rsid w:val="00BE1BA0"/>
    <w:rsid w:val="00BF3CA2"/>
    <w:rsid w:val="00C020A0"/>
    <w:rsid w:val="00C0251D"/>
    <w:rsid w:val="00C069B4"/>
    <w:rsid w:val="00C302EE"/>
    <w:rsid w:val="00C361AE"/>
    <w:rsid w:val="00C76DB5"/>
    <w:rsid w:val="00CA5E5D"/>
    <w:rsid w:val="00CD22BE"/>
    <w:rsid w:val="00CE70E9"/>
    <w:rsid w:val="00CF45B2"/>
    <w:rsid w:val="00D22C5E"/>
    <w:rsid w:val="00D449BA"/>
    <w:rsid w:val="00D4662D"/>
    <w:rsid w:val="00D5345B"/>
    <w:rsid w:val="00D720EA"/>
    <w:rsid w:val="00D94B9A"/>
    <w:rsid w:val="00D97489"/>
    <w:rsid w:val="00DD7F13"/>
    <w:rsid w:val="00DE10C8"/>
    <w:rsid w:val="00DE7766"/>
    <w:rsid w:val="00E078CA"/>
    <w:rsid w:val="00E33FCE"/>
    <w:rsid w:val="00F22B06"/>
    <w:rsid w:val="00F510D1"/>
    <w:rsid w:val="00F57667"/>
    <w:rsid w:val="00F74935"/>
    <w:rsid w:val="00F957E8"/>
    <w:rsid w:val="00FC3F27"/>
    <w:rsid w:val="00FD1925"/>
    <w:rsid w:val="00F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BE807"/>
  <w15:docId w15:val="{04597F44-B3F3-40D3-8D22-67E54731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rsid w:val="00F74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1E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E5CB0"/>
    <w:pPr>
      <w:tabs>
        <w:tab w:val="center" w:pos="4320"/>
        <w:tab w:val="right" w:pos="8640"/>
      </w:tabs>
      <w:spacing w:line="240" w:lineRule="auto"/>
      <w:ind w:left="426"/>
      <w:jc w:val="both"/>
    </w:pPr>
    <w:rPr>
      <w:noProof/>
      <w:spacing w:val="0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E5CB0"/>
    <w:rPr>
      <w:rFonts w:ascii="Tahoma" w:hAnsi="Tahoma"/>
      <w:noProof/>
      <w:lang w:val="en-GB"/>
    </w:rPr>
  </w:style>
  <w:style w:type="character" w:customStyle="1" w:styleId="apple-style-span">
    <w:name w:val="apple-style-span"/>
    <w:basedOn w:val="DefaultParagraphFont"/>
    <w:rsid w:val="005E5CB0"/>
  </w:style>
  <w:style w:type="character" w:styleId="UnresolvedMention">
    <w:name w:val="Unresolved Mention"/>
    <w:basedOn w:val="DefaultParagraphFont"/>
    <w:uiPriority w:val="99"/>
    <w:semiHidden/>
    <w:unhideWhenUsed/>
    <w:rsid w:val="00447D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logic.com/" TargetMode="External"/><Relationship Id="rId13" Type="http://schemas.openxmlformats.org/officeDocument/2006/relationships/hyperlink" Target="http://javascript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vid.com" TargetMode="External"/><Relationship Id="rId12" Type="http://schemas.openxmlformats.org/officeDocument/2006/relationships/hyperlink" Target="http://www.softline.kiev.ua/en/" TargetMode="External"/><Relationship Id="rId17" Type="http://schemas.openxmlformats.org/officeDocument/2006/relationships/hyperlink" Target="https://stackoverflow.com/users/3778960/yaroslav-gapon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yagaponov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roslav.gaponov@gmail.com" TargetMode="External"/><Relationship Id="rId11" Type="http://schemas.openxmlformats.org/officeDocument/2006/relationships/hyperlink" Target="http://celeni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oslavGaponov" TargetMode="External"/><Relationship Id="rId10" Type="http://schemas.openxmlformats.org/officeDocument/2006/relationships/hyperlink" Target="http://smartbusiness.com.ua/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elenia.com" TargetMode="External"/><Relationship Id="rId14" Type="http://schemas.openxmlformats.org/officeDocument/2006/relationships/hyperlink" Target="http://www.ztu.edu.ua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oslav.gaponov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89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Gaponov</dc:creator>
  <cp:lastModifiedBy>Yaroslav Gaponov</cp:lastModifiedBy>
  <cp:revision>26</cp:revision>
  <cp:lastPrinted>2018-02-21T07:36:00Z</cp:lastPrinted>
  <dcterms:created xsi:type="dcterms:W3CDTF">2012-09-11T07:46:00Z</dcterms:created>
  <dcterms:modified xsi:type="dcterms:W3CDTF">2019-11-20T11:15:00Z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